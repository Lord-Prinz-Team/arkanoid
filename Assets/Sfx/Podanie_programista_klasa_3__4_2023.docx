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6E" w:rsidRDefault="0096686E" w:rsidP="0096686E">
      <w:pPr>
        <w:rPr>
          <w:lang w:val="pl-PL"/>
        </w:rPr>
      </w:pPr>
    </w:p>
    <w:p w:rsidR="0096686E" w:rsidRDefault="0096686E" w:rsidP="0096686E">
      <w:pPr>
        <w:rPr>
          <w:lang w:val="pl-PL"/>
        </w:rPr>
      </w:pPr>
      <w:r>
        <w:rPr>
          <w:lang w:val="pl-PL"/>
        </w:rPr>
        <w:t>Imię i nazwisko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Gliwice, dnia ……………</w:t>
      </w:r>
    </w:p>
    <w:p w:rsidR="0096686E" w:rsidRDefault="0096686E" w:rsidP="0096686E">
      <w:pPr>
        <w:rPr>
          <w:lang w:val="pl-PL"/>
        </w:rPr>
      </w:pPr>
      <w:r>
        <w:rPr>
          <w:lang w:val="pl-PL"/>
        </w:rPr>
        <w:t xml:space="preserve">Klasa </w:t>
      </w:r>
    </w:p>
    <w:p w:rsidR="0096686E" w:rsidRDefault="0096686E" w:rsidP="0096686E">
      <w:pPr>
        <w:rPr>
          <w:lang w:val="pl-PL"/>
        </w:rPr>
      </w:pPr>
    </w:p>
    <w:p w:rsidR="0096686E" w:rsidRDefault="0096686E" w:rsidP="0096686E">
      <w:pPr>
        <w:jc w:val="center"/>
        <w:rPr>
          <w:lang w:val="pl-PL"/>
        </w:rPr>
      </w:pPr>
      <w:r>
        <w:rPr>
          <w:lang w:val="pl-PL"/>
        </w:rPr>
        <w:t>Podanie</w:t>
      </w:r>
    </w:p>
    <w:p w:rsidR="0096686E" w:rsidRDefault="0096686E" w:rsidP="0096686E">
      <w:pPr>
        <w:jc w:val="center"/>
        <w:rPr>
          <w:lang w:val="pl-PL"/>
        </w:rPr>
      </w:pPr>
      <w:r>
        <w:rPr>
          <w:lang w:val="pl-PL"/>
        </w:rPr>
        <w:t>(technik programista, cykl  5-letni, klasa 3</w:t>
      </w:r>
      <w:r w:rsidR="00C91B78">
        <w:rPr>
          <w:lang w:val="pl-PL"/>
        </w:rPr>
        <w:t xml:space="preserve"> i 4</w:t>
      </w:r>
      <w:r>
        <w:rPr>
          <w:lang w:val="pl-PL"/>
        </w:rPr>
        <w:t xml:space="preserve"> )</w:t>
      </w:r>
    </w:p>
    <w:p w:rsidR="0096686E" w:rsidRDefault="0096686E" w:rsidP="0096686E">
      <w:pPr>
        <w:rPr>
          <w:lang w:val="pl-PL"/>
        </w:rPr>
      </w:pPr>
      <w:r>
        <w:rPr>
          <w:lang w:val="pl-PL"/>
        </w:rPr>
        <w:t>Proszę o zakwalifikowanie mnie do wyjazdu na staż w ramach projektu Erasmus+ „</w:t>
      </w:r>
      <w:r w:rsidR="00C91B78">
        <w:rPr>
          <w:lang w:val="pl-PL"/>
        </w:rPr>
        <w:t>Najlepsi na start</w:t>
      </w:r>
      <w:r>
        <w:rPr>
          <w:lang w:val="pl-PL"/>
        </w:rPr>
        <w:t xml:space="preserve">”, który będzie miał miejsce w </w:t>
      </w:r>
      <w:r w:rsidR="00C91B78">
        <w:rPr>
          <w:lang w:val="pl-PL"/>
        </w:rPr>
        <w:t>Portugalii</w:t>
      </w:r>
      <w:r>
        <w:rPr>
          <w:lang w:val="pl-PL"/>
        </w:rPr>
        <w:t xml:space="preserve"> (</w:t>
      </w:r>
      <w:r w:rsidR="00C91B78">
        <w:rPr>
          <w:lang w:val="pl-PL"/>
        </w:rPr>
        <w:t>Faro</w:t>
      </w:r>
      <w:r w:rsidR="00B72477">
        <w:rPr>
          <w:lang w:val="pl-PL"/>
        </w:rPr>
        <w:t xml:space="preserve">) w terminie od dnia </w:t>
      </w:r>
      <w:r w:rsidR="00943678">
        <w:rPr>
          <w:lang w:val="pl-PL"/>
        </w:rPr>
        <w:t>17-28 kwiecień 2023r.</w:t>
      </w:r>
    </w:p>
    <w:p w:rsidR="0096686E" w:rsidRDefault="0096686E" w:rsidP="0096686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……………………….</w:t>
      </w:r>
    </w:p>
    <w:p w:rsidR="0096686E" w:rsidRDefault="0096686E" w:rsidP="0096686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       (podpis)</w:t>
      </w:r>
    </w:p>
    <w:p w:rsidR="0096686E" w:rsidRDefault="0096686E" w:rsidP="0096686E">
      <w:pPr>
        <w:jc w:val="center"/>
        <w:rPr>
          <w:lang w:val="pl-PL"/>
        </w:rPr>
      </w:pPr>
      <w:r>
        <w:rPr>
          <w:lang w:val="pl-PL"/>
        </w:rPr>
        <w:t>Uzasadnienie</w:t>
      </w:r>
    </w:p>
    <w:p w:rsidR="0096686E" w:rsidRDefault="0096686E" w:rsidP="0096686E">
      <w:pPr>
        <w:rPr>
          <w:lang w:val="pl-PL"/>
        </w:rPr>
      </w:pPr>
      <w:r>
        <w:rPr>
          <w:lang w:val="pl-PL"/>
        </w:rPr>
        <w:t>W pierwszym semestrze roku szkolnego 202</w:t>
      </w:r>
      <w:r w:rsidR="00C91B78">
        <w:rPr>
          <w:lang w:val="pl-PL"/>
        </w:rPr>
        <w:t>2</w:t>
      </w:r>
      <w:r>
        <w:rPr>
          <w:lang w:val="pl-PL"/>
        </w:rPr>
        <w:t>/202</w:t>
      </w:r>
      <w:r w:rsidR="00C91B78">
        <w:rPr>
          <w:lang w:val="pl-PL"/>
        </w:rPr>
        <w:t>3</w:t>
      </w:r>
      <w:r>
        <w:rPr>
          <w:lang w:val="pl-PL"/>
        </w:rPr>
        <w:t xml:space="preserve"> uzyskałem/uzyskałam następujące wyniki:</w:t>
      </w:r>
    </w:p>
    <w:tbl>
      <w:tblPr>
        <w:tblStyle w:val="Tabela-Siatka"/>
        <w:tblW w:w="0" w:type="auto"/>
        <w:tblLook w:val="04A0"/>
      </w:tblPr>
      <w:tblGrid>
        <w:gridCol w:w="441"/>
        <w:gridCol w:w="2361"/>
        <w:gridCol w:w="2126"/>
        <w:gridCol w:w="3029"/>
        <w:gridCol w:w="1331"/>
      </w:tblGrid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LP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OCENA/NAZWA AKTYWNOŚCI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UZASADNIENIE WYCHOWAWCY LUB OPIEKUNA PROJEKTU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PUNKTY</w:t>
            </w: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zachowanie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_______________________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język angielski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_______________________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matematyka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_______________________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informatyka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_______________________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projektowanie obiektowe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_______________________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636B72">
            <w:pPr>
              <w:rPr>
                <w:lang w:val="pl-PL"/>
              </w:rPr>
            </w:pPr>
            <w:r>
              <w:t>P</w:t>
            </w:r>
            <w:r w:rsidR="0096686E">
              <w:t>rogramowanie</w:t>
            </w:r>
            <w:r>
              <w:t xml:space="preserve"> </w:t>
            </w:r>
            <w:r w:rsidR="0096686E">
              <w:t>aplikacji</w:t>
            </w:r>
            <w:r>
              <w:t xml:space="preserve"> </w:t>
            </w:r>
            <w:r w:rsidR="00C91B78">
              <w:t>desktopowych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_______________________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aktywny udział w życiu klasy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aktywny udział w życiu szkoły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udział w projektach szkolnych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udział w projektach międzyszkolnych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wolontariat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</w:tr>
      <w:tr w:rsidR="0096686E" w:rsidTr="0096686E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4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86E" w:rsidRDefault="0096686E">
            <w:pPr>
              <w:rPr>
                <w:lang w:val="pl-PL"/>
              </w:rPr>
            </w:pPr>
            <w:r>
              <w:rPr>
                <w:lang w:val="pl-PL"/>
              </w:rPr>
              <w:t>SUMA PUNKTÓW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  <w:p w:rsidR="0096686E" w:rsidRDefault="0096686E">
            <w:pPr>
              <w:rPr>
                <w:lang w:val="pl-PL"/>
              </w:rPr>
            </w:pPr>
          </w:p>
        </w:tc>
      </w:tr>
    </w:tbl>
    <w:p w:rsidR="0096686E" w:rsidRDefault="0096686E" w:rsidP="0096686E">
      <w:pPr>
        <w:rPr>
          <w:lang w:val="pl-PL"/>
        </w:rPr>
      </w:pPr>
    </w:p>
    <w:p w:rsidR="0096686E" w:rsidRDefault="0096686E" w:rsidP="0096686E">
      <w:pPr>
        <w:rPr>
          <w:lang w:val="pl-PL"/>
        </w:rPr>
      </w:pPr>
      <w:r>
        <w:rPr>
          <w:lang w:val="pl-PL"/>
        </w:rPr>
        <w:t>Punkty wraz z uzasadnieniem za aktywności  nr 7-8 przydziela wychowawca a za aktywności nr 9-11 opiekun projektu.</w:t>
      </w:r>
    </w:p>
    <w:p w:rsidR="0096686E" w:rsidRDefault="0096686E" w:rsidP="0096686E">
      <w:pPr>
        <w:rPr>
          <w:lang w:val="pl-PL"/>
        </w:rPr>
      </w:pPr>
    </w:p>
    <w:p w:rsidR="0096686E" w:rsidRDefault="0096686E" w:rsidP="0096686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Podpis</w:t>
      </w:r>
    </w:p>
    <w:p w:rsidR="0096686E" w:rsidRDefault="0096686E" w:rsidP="0096686E">
      <w:pPr>
        <w:rPr>
          <w:lang w:val="pl-PL"/>
        </w:rPr>
      </w:pPr>
    </w:p>
    <w:p w:rsidR="0096686E" w:rsidRDefault="0096686E" w:rsidP="0096686E">
      <w:pPr>
        <w:rPr>
          <w:lang w:val="pl-PL"/>
        </w:rPr>
      </w:pPr>
    </w:p>
    <w:p w:rsidR="0096686E" w:rsidRDefault="0096686E" w:rsidP="0096686E"/>
    <w:p w:rsidR="0096686E" w:rsidRDefault="0096686E" w:rsidP="0096686E"/>
    <w:p w:rsidR="0096686E" w:rsidRDefault="0096686E" w:rsidP="0096686E"/>
    <w:p w:rsidR="0096686E" w:rsidRDefault="0096686E" w:rsidP="0096686E"/>
    <w:p w:rsidR="00A23A1A" w:rsidRDefault="00A23A1A"/>
    <w:sectPr w:rsidR="00A23A1A" w:rsidSect="00A23A1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812" w:rsidRDefault="00946812" w:rsidP="00420D3E">
      <w:pPr>
        <w:spacing w:after="0" w:line="240" w:lineRule="auto"/>
      </w:pPr>
      <w:r>
        <w:separator/>
      </w:r>
    </w:p>
  </w:endnote>
  <w:endnote w:type="continuationSeparator" w:id="1">
    <w:p w:rsidR="00946812" w:rsidRDefault="00946812" w:rsidP="0042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812" w:rsidRDefault="00946812" w:rsidP="00420D3E">
      <w:pPr>
        <w:spacing w:after="0" w:line="240" w:lineRule="auto"/>
      </w:pPr>
      <w:r>
        <w:separator/>
      </w:r>
    </w:p>
  </w:footnote>
  <w:footnote w:type="continuationSeparator" w:id="1">
    <w:p w:rsidR="00946812" w:rsidRDefault="00946812" w:rsidP="0042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D3E" w:rsidRDefault="00420D3E">
    <w:pPr>
      <w:pStyle w:val="Nagwek"/>
    </w:pPr>
    <w:r w:rsidRPr="00420D3E">
      <w:rPr>
        <w:noProof/>
        <w:lang w:val="pl-PL" w:eastAsia="pl-PL"/>
      </w:rPr>
      <w:drawing>
        <wp:inline distT="0" distB="0" distL="0" distR="0">
          <wp:extent cx="1733550" cy="342900"/>
          <wp:effectExtent l="19050" t="0" r="0" b="0"/>
          <wp:docPr id="1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592" cy="343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center" w:leader="none"/>
    </w:r>
    <w:r w:rsidRPr="002063E4">
      <w:rPr>
        <w:noProof/>
        <w:lang w:val="pl-PL"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2281555</wp:posOffset>
          </wp:positionH>
          <wp:positionV relativeFrom="paragraph">
            <wp:posOffset>-144780</wp:posOffset>
          </wp:positionV>
          <wp:extent cx="1514475" cy="657225"/>
          <wp:effectExtent l="19050" t="0" r="9525" b="0"/>
          <wp:wrapNone/>
          <wp:docPr id="4" name="Obraz 1" descr="logoZ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logoZST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right" w:leader="none"/>
    </w:r>
    <w:r>
      <w:ptab w:relativeTo="margin" w:alignment="right" w:leader="none"/>
    </w:r>
    <w:r w:rsidRPr="00420D3E">
      <w:rPr>
        <w:noProof/>
        <w:lang w:val="pl-PL" w:eastAsia="pl-P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5024755</wp:posOffset>
          </wp:positionH>
          <wp:positionV relativeFrom="paragraph">
            <wp:posOffset>-259080</wp:posOffset>
          </wp:positionV>
          <wp:extent cx="666750" cy="771525"/>
          <wp:effectExtent l="19050" t="0" r="0" b="0"/>
          <wp:wrapNone/>
          <wp:docPr id="7" name="Obraz 2" descr="gliwice_logo_pelny_k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gliwice_logo_pelny_kolor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577B"/>
    <w:rsid w:val="000B48FD"/>
    <w:rsid w:val="00207C68"/>
    <w:rsid w:val="0023472C"/>
    <w:rsid w:val="002E577B"/>
    <w:rsid w:val="00365D58"/>
    <w:rsid w:val="003D3D9E"/>
    <w:rsid w:val="00420D3E"/>
    <w:rsid w:val="0045320E"/>
    <w:rsid w:val="00636B72"/>
    <w:rsid w:val="00716EC2"/>
    <w:rsid w:val="00825E6D"/>
    <w:rsid w:val="008764C6"/>
    <w:rsid w:val="00943678"/>
    <w:rsid w:val="00946812"/>
    <w:rsid w:val="0096686E"/>
    <w:rsid w:val="00A23A1A"/>
    <w:rsid w:val="00B52A24"/>
    <w:rsid w:val="00B72477"/>
    <w:rsid w:val="00B934D0"/>
    <w:rsid w:val="00BD42FB"/>
    <w:rsid w:val="00C86AA5"/>
    <w:rsid w:val="00C91B78"/>
    <w:rsid w:val="00D2092F"/>
    <w:rsid w:val="00D75BCC"/>
    <w:rsid w:val="00E16742"/>
    <w:rsid w:val="00E855F2"/>
    <w:rsid w:val="00ED547D"/>
    <w:rsid w:val="00F12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686E"/>
    <w:rPr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20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20D3E"/>
    <w:rPr>
      <w:lang w:val="de-DE"/>
    </w:rPr>
  </w:style>
  <w:style w:type="paragraph" w:styleId="Stopka">
    <w:name w:val="footer"/>
    <w:basedOn w:val="Normalny"/>
    <w:link w:val="StopkaZnak"/>
    <w:uiPriority w:val="99"/>
    <w:semiHidden/>
    <w:unhideWhenUsed/>
    <w:rsid w:val="00420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20D3E"/>
    <w:rPr>
      <w:lang w:val="de-D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0D3E"/>
    <w:rPr>
      <w:rFonts w:ascii="Tahoma" w:hAnsi="Tahoma" w:cs="Tahoma"/>
      <w:sz w:val="16"/>
      <w:szCs w:val="16"/>
      <w:lang w:val="de-DE"/>
    </w:rPr>
  </w:style>
  <w:style w:type="table" w:styleId="Tabela-Siatka">
    <w:name w:val="Table Grid"/>
    <w:basedOn w:val="Standardowy"/>
    <w:uiPriority w:val="59"/>
    <w:rsid w:val="00966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Erasmus%20+%202021%20-2023%20wniosek%20akredytacyjny\szablon%20papier%20firmowy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szablon papier firmowy</Template>
  <TotalTime>4</TotalTime>
  <Pages>2</Pages>
  <Words>164</Words>
  <Characters>986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Aneta</cp:lastModifiedBy>
  <cp:revision>4</cp:revision>
  <dcterms:created xsi:type="dcterms:W3CDTF">2023-02-12T19:29:00Z</dcterms:created>
  <dcterms:modified xsi:type="dcterms:W3CDTF">2023-02-13T09:12:00Z</dcterms:modified>
</cp:coreProperties>
</file>